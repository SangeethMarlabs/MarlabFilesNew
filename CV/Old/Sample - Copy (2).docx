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78" w:type="pct"/>
        <w:tblInd w:w="-90" w:type="dxa"/>
        <w:tblLayout w:type="fixed"/>
        <w:tblLook w:val="0600" w:firstRow="0" w:lastRow="0" w:firstColumn="0" w:lastColumn="0" w:noHBand="1" w:noVBand="1"/>
      </w:tblPr>
      <w:tblGrid>
        <w:gridCol w:w="3602"/>
        <w:gridCol w:w="6843"/>
      </w:tblGrid>
      <w:tr w:rsidR="00410939" w14:paraId="710A01D5" w14:textId="77777777" w:rsidTr="00A607CF">
        <w:trPr>
          <w:trHeight w:val="20"/>
        </w:trPr>
        <w:tc>
          <w:tcPr>
            <w:tcW w:w="3600" w:type="dxa"/>
            <w:tcBorders>
              <w:bottom w:val="single" w:sz="18" w:space="0" w:color="864A04" w:themeColor="accent1" w:themeShade="80"/>
            </w:tcBorders>
          </w:tcPr>
          <w:p w14:paraId="65AB6333" w14:textId="77777777" w:rsidR="00410939" w:rsidRPr="00410939" w:rsidRDefault="00410939" w:rsidP="00410939">
            <w:pPr>
              <w:spacing w:after="0" w:line="24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6838" w:type="dxa"/>
            <w:vMerge w:val="restart"/>
            <w:tcMar>
              <w:left w:w="187" w:type="dxa"/>
              <w:right w:w="115" w:type="dxa"/>
            </w:tcMar>
          </w:tcPr>
          <w:p w14:paraId="7B098579" w14:textId="77777777" w:rsidR="00410939" w:rsidRPr="00A64095" w:rsidRDefault="00000000" w:rsidP="00C5401C">
            <w:pPr>
              <w:pStyle w:val="Heading3"/>
            </w:pPr>
            <w:sdt>
              <w:sdtPr>
                <w:id w:val="921678087"/>
                <w:placeholder>
                  <w:docPart w:val="07FB53AD8E434C41BB774A4EF195849F"/>
                </w:placeholder>
                <w:temporary/>
                <w:showingPlcHdr/>
                <w15:appearance w15:val="hidden"/>
              </w:sdtPr>
              <w:sdtContent>
                <w:r w:rsidR="00410939" w:rsidRPr="000D3BD2">
                  <w:rPr>
                    <w:b/>
                    <w:bCs/>
                  </w:rPr>
                  <w:t>Experience</w:t>
                </w:r>
              </w:sdtContent>
            </w:sdt>
          </w:p>
          <w:p w14:paraId="37526D04" w14:textId="0F81D327" w:rsidR="00410939" w:rsidRDefault="0021596D" w:rsidP="00DA1271">
            <w:pPr>
              <w:pStyle w:val="Heading4"/>
              <w:jc w:val="left"/>
            </w:pPr>
            <w:r>
              <w:t>software</w:t>
            </w:r>
            <w:r w:rsidR="00DA1271">
              <w:t xml:space="preserve"> </w:t>
            </w:r>
            <w:r>
              <w:t>engineer</w:t>
            </w:r>
            <w:r w:rsidR="00C00D8C">
              <w:t>,</w:t>
            </w:r>
            <w:r w:rsidR="00DA1271">
              <w:t xml:space="preserve"> </w:t>
            </w:r>
            <w:r w:rsidR="00C00D8C" w:rsidRPr="00C00D8C">
              <w:t>Marlabs Innovations (P) Ltd</w:t>
            </w:r>
          </w:p>
          <w:p w14:paraId="702D083E" w14:textId="06180FBD" w:rsidR="00410939" w:rsidRPr="002D1536" w:rsidRDefault="00234BC3" w:rsidP="00A16445">
            <w:pPr>
              <w:pStyle w:val="Heading5"/>
              <w:spacing w:line="276" w:lineRule="auto"/>
              <w:rPr>
                <w:sz w:val="24"/>
              </w:rPr>
            </w:pPr>
            <w:r w:rsidRPr="002D1536">
              <w:rPr>
                <w:sz w:val="24"/>
              </w:rPr>
              <w:t>oct</w:t>
            </w:r>
            <w:r w:rsidR="0021596D" w:rsidRPr="002D1536">
              <w:rPr>
                <w:sz w:val="24"/>
              </w:rPr>
              <w:t>-2021</w:t>
            </w:r>
            <w:r w:rsidRPr="002D1536">
              <w:rPr>
                <w:sz w:val="24"/>
              </w:rPr>
              <w:t xml:space="preserve"> </w:t>
            </w:r>
            <w:r w:rsidR="00A16445" w:rsidRPr="002D1536">
              <w:rPr>
                <w:sz w:val="24"/>
              </w:rPr>
              <w:t>–</w:t>
            </w:r>
            <w:r w:rsidRPr="002D1536">
              <w:rPr>
                <w:sz w:val="24"/>
              </w:rPr>
              <w:t xml:space="preserve"> </w:t>
            </w:r>
            <w:r w:rsidR="0021596D" w:rsidRPr="002D1536">
              <w:rPr>
                <w:sz w:val="24"/>
              </w:rPr>
              <w:t>present</w:t>
            </w:r>
          </w:p>
          <w:p w14:paraId="124663DE" w14:textId="45A3A61E" w:rsidR="00A16445" w:rsidRPr="00977578" w:rsidRDefault="00A16445" w:rsidP="00C5401C">
            <w:pPr>
              <w:spacing w:after="0" w:line="240" w:lineRule="auto"/>
            </w:pPr>
            <w:proofErr w:type="gramStart"/>
            <w:r w:rsidRPr="00977578">
              <w:rPr>
                <w:b/>
                <w:bCs/>
              </w:rPr>
              <w:t xml:space="preserve">Client </w:t>
            </w:r>
            <w:r w:rsidRPr="00977578">
              <w:t>:</w:t>
            </w:r>
            <w:proofErr w:type="gramEnd"/>
            <w:r w:rsidRPr="00977578">
              <w:t xml:space="preserve"> Lloyds Bank</w:t>
            </w:r>
          </w:p>
          <w:p w14:paraId="61337E12" w14:textId="73B0D320" w:rsidR="00A16445" w:rsidRPr="00977578" w:rsidRDefault="00A16445" w:rsidP="00C5401C">
            <w:pPr>
              <w:spacing w:after="0" w:line="240" w:lineRule="auto"/>
            </w:pPr>
            <w:proofErr w:type="gramStart"/>
            <w:r w:rsidRPr="00977578">
              <w:rPr>
                <w:b/>
                <w:bCs/>
              </w:rPr>
              <w:t>Role</w:t>
            </w:r>
            <w:r w:rsidRPr="00977578">
              <w:t xml:space="preserve"> </w:t>
            </w:r>
            <w:r w:rsidRPr="00977578">
              <w:t>:</w:t>
            </w:r>
            <w:proofErr w:type="gramEnd"/>
            <w:r w:rsidRPr="00977578">
              <w:t xml:space="preserve"> Dot Net Developer</w:t>
            </w:r>
          </w:p>
          <w:p w14:paraId="7CA65284" w14:textId="623C3B3C" w:rsidR="00417703" w:rsidRPr="00977578" w:rsidRDefault="00A16445" w:rsidP="00C5401C">
            <w:pPr>
              <w:spacing w:after="0" w:line="240" w:lineRule="auto"/>
              <w:jc w:val="left"/>
            </w:pPr>
            <w:r w:rsidRPr="00977578">
              <w:rPr>
                <w:b/>
                <w:bCs/>
              </w:rPr>
              <w:t>Description:</w:t>
            </w:r>
            <w:r w:rsidR="00417703" w:rsidRPr="00977578">
              <w:t xml:space="preserve"> </w:t>
            </w:r>
            <w:r w:rsidR="00417703" w:rsidRPr="00977578">
              <w:t xml:space="preserve">As a Dot Net Developer, I am part of </w:t>
            </w:r>
            <w:r w:rsidR="00E30E35" w:rsidRPr="00977578">
              <w:t>the development</w:t>
            </w:r>
            <w:r w:rsidR="00417703" w:rsidRPr="00977578">
              <w:t xml:space="preserve">, </w:t>
            </w:r>
            <w:proofErr w:type="gramStart"/>
            <w:r w:rsidR="00E30E35" w:rsidRPr="00977578">
              <w:t>maintenance</w:t>
            </w:r>
            <w:proofErr w:type="gramEnd"/>
            <w:r w:rsidR="00417703" w:rsidRPr="00977578">
              <w:t xml:space="preserve"> and implementation of a complex project module. Should have good experience in application of standard software development principles. And able to work as an independent team </w:t>
            </w:r>
            <w:proofErr w:type="gramStart"/>
            <w:r w:rsidR="00417703" w:rsidRPr="00977578">
              <w:t>member</w:t>
            </w:r>
            <w:proofErr w:type="gramEnd"/>
          </w:p>
          <w:p w14:paraId="13B88E7D" w14:textId="77777777" w:rsidR="00417703" w:rsidRPr="00977578" w:rsidRDefault="00417703" w:rsidP="00C5401C">
            <w:pPr>
              <w:spacing w:after="0" w:line="240" w:lineRule="auto"/>
              <w:rPr>
                <w:b/>
                <w:bCs/>
              </w:rPr>
            </w:pPr>
            <w:r w:rsidRPr="00977578">
              <w:rPr>
                <w:b/>
                <w:bCs/>
              </w:rPr>
              <w:t>Responsibilities:</w:t>
            </w:r>
          </w:p>
          <w:p w14:paraId="2A3F00B1" w14:textId="1D879169" w:rsidR="00417703" w:rsidRPr="00977578" w:rsidRDefault="00417703" w:rsidP="004672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1"/>
              <w:jc w:val="left"/>
            </w:pPr>
            <w:r w:rsidRPr="00977578">
              <w:t>Playing a role of developer in .Net technologies</w:t>
            </w:r>
          </w:p>
          <w:p w14:paraId="4E0A5161" w14:textId="23FC7726" w:rsidR="00417703" w:rsidRPr="00977578" w:rsidRDefault="00F07763" w:rsidP="004672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1"/>
              <w:jc w:val="left"/>
            </w:pPr>
            <w:r w:rsidRPr="00977578">
              <w:t>Analyze</w:t>
            </w:r>
            <w:r w:rsidR="00417703" w:rsidRPr="00977578">
              <w:t xml:space="preserve"> the existing WPF application and </w:t>
            </w:r>
            <w:r w:rsidRPr="00977578">
              <w:t>create</w:t>
            </w:r>
            <w:r w:rsidR="00417703" w:rsidRPr="00977578">
              <w:t xml:space="preserve"> </w:t>
            </w:r>
            <w:r w:rsidRPr="00977578">
              <w:t>Web</w:t>
            </w:r>
            <w:r w:rsidR="00417703" w:rsidRPr="00977578">
              <w:t xml:space="preserve"> API</w:t>
            </w:r>
            <w:r w:rsidRPr="00977578">
              <w:t xml:space="preserve"> and </w:t>
            </w:r>
            <w:r w:rsidR="00977578">
              <w:t xml:space="preserve">    </w:t>
            </w:r>
            <w:r w:rsidRPr="00977578">
              <w:t>Unit tests</w:t>
            </w:r>
            <w:r w:rsidR="00417703" w:rsidRPr="00977578">
              <w:t>.</w:t>
            </w:r>
          </w:p>
          <w:p w14:paraId="47B8D3B3" w14:textId="36D135D3" w:rsidR="00C5401C" w:rsidRPr="00C5401C" w:rsidRDefault="00417703" w:rsidP="00900E1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1"/>
              <w:jc w:val="left"/>
            </w:pPr>
            <w:r w:rsidRPr="00977578">
              <w:t xml:space="preserve">Ensure the best possible quality in the </w:t>
            </w:r>
            <w:r w:rsidR="00900E15" w:rsidRPr="00977578">
              <w:t>programming.</w:t>
            </w:r>
          </w:p>
          <w:p w14:paraId="15AD41AA" w14:textId="7FF16686" w:rsidR="00DA1271" w:rsidRDefault="00DA1271" w:rsidP="00102847">
            <w:pPr>
              <w:pStyle w:val="Heading5"/>
              <w:rPr>
                <w:rFonts w:asciiTheme="majorHAnsi" w:eastAsiaTheme="majorEastAsia" w:hAnsiTheme="majorHAnsi"/>
                <w:b/>
                <w:iCs/>
              </w:rPr>
            </w:pPr>
            <w:r w:rsidRPr="00DA1271">
              <w:rPr>
                <w:rFonts w:asciiTheme="majorHAnsi" w:eastAsiaTheme="majorEastAsia" w:hAnsiTheme="majorHAnsi"/>
                <w:b/>
                <w:iCs/>
              </w:rPr>
              <w:t>Software Engineer, PENTA SOFTWARE HOUSE</w:t>
            </w:r>
          </w:p>
          <w:p w14:paraId="2C61261E" w14:textId="08E61D60" w:rsidR="00410939" w:rsidRPr="002D1536" w:rsidRDefault="00234BC3" w:rsidP="00102847">
            <w:pPr>
              <w:pStyle w:val="Heading5"/>
              <w:rPr>
                <w:sz w:val="24"/>
              </w:rPr>
            </w:pPr>
            <w:r w:rsidRPr="002D1536">
              <w:rPr>
                <w:sz w:val="24"/>
              </w:rPr>
              <w:t>jan-2015 - oct-2021</w:t>
            </w:r>
            <w:r w:rsidR="00410939" w:rsidRPr="002D1536">
              <w:rPr>
                <w:sz w:val="24"/>
              </w:rPr>
              <w:t xml:space="preserve"> </w:t>
            </w:r>
          </w:p>
          <w:p w14:paraId="28CDF715" w14:textId="77777777" w:rsidR="00C5401C" w:rsidRDefault="00C5401C" w:rsidP="00C5401C">
            <w:pPr>
              <w:spacing w:after="0" w:line="240" w:lineRule="auto"/>
              <w:rPr>
                <w:lang w:eastAsia="ja-JP"/>
              </w:rPr>
            </w:pPr>
            <w:r w:rsidRPr="00C5401C">
              <w:rPr>
                <w:b/>
                <w:bCs/>
                <w:lang w:eastAsia="ja-JP"/>
              </w:rPr>
              <w:t>Role:</w:t>
            </w:r>
            <w:r>
              <w:rPr>
                <w:lang w:eastAsia="ja-JP"/>
              </w:rPr>
              <w:t xml:space="preserve"> Software Engineer</w:t>
            </w:r>
          </w:p>
          <w:p w14:paraId="008CBA2C" w14:textId="77777777" w:rsidR="00C5401C" w:rsidRDefault="00C5401C" w:rsidP="00C5401C">
            <w:pPr>
              <w:spacing w:after="0" w:line="240" w:lineRule="auto"/>
              <w:rPr>
                <w:lang w:eastAsia="ja-JP"/>
              </w:rPr>
            </w:pPr>
            <w:r w:rsidRPr="00C5401C">
              <w:rPr>
                <w:b/>
                <w:bCs/>
                <w:lang w:eastAsia="ja-JP"/>
              </w:rPr>
              <w:t>Location:</w:t>
            </w:r>
            <w:r>
              <w:rPr>
                <w:lang w:eastAsia="ja-JP"/>
              </w:rPr>
              <w:t xml:space="preserve"> Kerala, India</w:t>
            </w:r>
          </w:p>
          <w:p w14:paraId="300385A0" w14:textId="1EC60357" w:rsidR="00C5401C" w:rsidRDefault="00C5401C" w:rsidP="00C5401C">
            <w:pPr>
              <w:spacing w:after="0" w:line="240" w:lineRule="auto"/>
              <w:rPr>
                <w:lang w:eastAsia="ja-JP"/>
              </w:rPr>
            </w:pPr>
            <w:r w:rsidRPr="00C5401C">
              <w:rPr>
                <w:b/>
                <w:bCs/>
                <w:lang w:eastAsia="ja-JP"/>
              </w:rPr>
              <w:t>Description:</w:t>
            </w:r>
            <w:r w:rsidR="004672A5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As a Software Engineer, I am part of </w:t>
            </w:r>
            <w:proofErr w:type="gramStart"/>
            <w:r>
              <w:rPr>
                <w:lang w:eastAsia="ja-JP"/>
              </w:rPr>
              <w:t>development</w:t>
            </w:r>
            <w:proofErr w:type="gramEnd"/>
            <w:r>
              <w:rPr>
                <w:lang w:eastAsia="ja-JP"/>
              </w:rPr>
              <w:t xml:space="preserve">, support, </w:t>
            </w:r>
            <w:proofErr w:type="gramStart"/>
            <w:r>
              <w:rPr>
                <w:lang w:eastAsia="ja-JP"/>
              </w:rPr>
              <w:t>maintenance</w:t>
            </w:r>
            <w:proofErr w:type="gramEnd"/>
            <w:r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and implementation of a complex project module. And able to work as an independent team member, capable of applying judgment to plan and execute your tasks. And have </w:t>
            </w:r>
            <w:r>
              <w:rPr>
                <w:lang w:eastAsia="ja-JP"/>
              </w:rPr>
              <w:t>in-depth</w:t>
            </w:r>
            <w:r>
              <w:rPr>
                <w:lang w:eastAsia="ja-JP"/>
              </w:rPr>
              <w:t xml:space="preserve"> knowledge of at least one development technology programming language. Also, should be able to respond</w:t>
            </w:r>
            <w:r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to technical queries requests from team members and customers. Able to coach, guide and mentor junior members in the team.</w:t>
            </w:r>
          </w:p>
          <w:p w14:paraId="122A19A7" w14:textId="77777777" w:rsidR="00C5401C" w:rsidRPr="00C5401C" w:rsidRDefault="00C5401C" w:rsidP="00C5401C">
            <w:pPr>
              <w:spacing w:after="0" w:line="240" w:lineRule="auto"/>
              <w:rPr>
                <w:b/>
                <w:bCs/>
                <w:lang w:eastAsia="ja-JP"/>
              </w:rPr>
            </w:pPr>
            <w:r w:rsidRPr="00C5401C">
              <w:rPr>
                <w:b/>
                <w:bCs/>
                <w:lang w:eastAsia="ja-JP"/>
              </w:rPr>
              <w:t>Responsibilities:</w:t>
            </w:r>
          </w:p>
          <w:p w14:paraId="7426DCED" w14:textId="7BA7D871" w:rsidR="00C5401C" w:rsidRDefault="00C5401C" w:rsidP="004672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1"/>
              <w:rPr>
                <w:lang w:eastAsia="ja-JP"/>
              </w:rPr>
            </w:pPr>
            <w:r>
              <w:rPr>
                <w:lang w:eastAsia="ja-JP"/>
              </w:rPr>
              <w:t xml:space="preserve">Built a scalable system that </w:t>
            </w:r>
            <w:proofErr w:type="gramStart"/>
            <w:r>
              <w:rPr>
                <w:lang w:eastAsia="ja-JP"/>
              </w:rPr>
              <w:t>handle</w:t>
            </w:r>
            <w:proofErr w:type="gramEnd"/>
            <w:r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ERP</w:t>
            </w:r>
            <w:r>
              <w:rPr>
                <w:lang w:eastAsia="ja-JP"/>
              </w:rPr>
              <w:t xml:space="preserve"> data processing.</w:t>
            </w:r>
          </w:p>
          <w:p w14:paraId="11F67852" w14:textId="0F971B9A" w:rsidR="00C5401C" w:rsidRDefault="00C5401C" w:rsidP="004672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1"/>
              <w:jc w:val="left"/>
              <w:rPr>
                <w:lang w:eastAsia="ja-JP"/>
              </w:rPr>
            </w:pPr>
            <w:r>
              <w:rPr>
                <w:lang w:eastAsia="ja-JP"/>
              </w:rPr>
              <w:t>Translate requirements from the business and analyst into technical code.</w:t>
            </w:r>
          </w:p>
          <w:p w14:paraId="43229460" w14:textId="42CDECF7" w:rsidR="00C5401C" w:rsidRDefault="00C5401C" w:rsidP="004672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1"/>
              <w:rPr>
                <w:lang w:eastAsia="ja-JP"/>
              </w:rPr>
            </w:pPr>
            <w:r>
              <w:rPr>
                <w:lang w:eastAsia="ja-JP"/>
              </w:rPr>
              <w:t>Prepare key documentation to support the technical design in technical specifications.</w:t>
            </w:r>
          </w:p>
          <w:p w14:paraId="20A2EE95" w14:textId="6F8B63A5" w:rsidR="00C5401C" w:rsidRDefault="00C5401C" w:rsidP="004672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1"/>
              <w:rPr>
                <w:lang w:eastAsia="ja-JP"/>
              </w:rPr>
            </w:pPr>
            <w:r>
              <w:rPr>
                <w:lang w:eastAsia="ja-JP"/>
              </w:rPr>
              <w:t>Handling the Database design and code integrations.</w:t>
            </w:r>
          </w:p>
          <w:p w14:paraId="25A79D73" w14:textId="664A5F78" w:rsidR="00C5401C" w:rsidRDefault="00C5401C" w:rsidP="004672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1"/>
              <w:rPr>
                <w:lang w:eastAsia="ja-JP"/>
              </w:rPr>
            </w:pPr>
            <w:r>
              <w:rPr>
                <w:lang w:eastAsia="ja-JP"/>
              </w:rPr>
              <w:t>Solid experience with several tools and solutions such as Git, &amp; TFS</w:t>
            </w:r>
          </w:p>
          <w:p w14:paraId="2A501E05" w14:textId="2D7ADDAC" w:rsidR="00C5401C" w:rsidRDefault="00C5401C" w:rsidP="004672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1"/>
              <w:jc w:val="left"/>
              <w:rPr>
                <w:lang w:eastAsia="ja-JP"/>
              </w:rPr>
            </w:pPr>
            <w:r>
              <w:rPr>
                <w:lang w:eastAsia="ja-JP"/>
              </w:rPr>
              <w:t>Building small desktop applications for specific requirements.</w:t>
            </w:r>
          </w:p>
          <w:p w14:paraId="71E1BA09" w14:textId="795075D9" w:rsidR="005676B0" w:rsidRDefault="00C5401C" w:rsidP="00900E1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21"/>
              <w:rPr>
                <w:lang w:eastAsia="ja-JP"/>
              </w:rPr>
            </w:pPr>
            <w:r>
              <w:rPr>
                <w:lang w:eastAsia="ja-JP"/>
              </w:rPr>
              <w:t>Working with team and assigning tasks to the team members.</w:t>
            </w:r>
          </w:p>
          <w:p w14:paraId="6C7F4D7D" w14:textId="768BF277" w:rsidR="00410939" w:rsidRPr="00D13C88" w:rsidRDefault="00000000" w:rsidP="00C5401C">
            <w:pPr>
              <w:pStyle w:val="Heading3"/>
            </w:pPr>
            <w:sdt>
              <w:sdtPr>
                <w:id w:val="-1958010798"/>
                <w:placeholder>
                  <w:docPart w:val="43C2024A877842CF8691789CFB561AE4"/>
                </w:placeholder>
                <w:temporary/>
                <w:showingPlcHdr/>
                <w15:appearance w15:val="hidden"/>
              </w:sdtPr>
              <w:sdtContent>
                <w:r w:rsidR="00410939" w:rsidRPr="002C3D69">
                  <w:rPr>
                    <w:b/>
                    <w:bCs/>
                  </w:rPr>
                  <w:t>EDUCATION</w:t>
                </w:r>
              </w:sdtContent>
            </w:sdt>
            <w:r w:rsidR="00410939" w:rsidRPr="00102847">
              <w:t xml:space="preserve"> </w:t>
            </w:r>
          </w:p>
          <w:p w14:paraId="6ACCA33A" w14:textId="4655ACB6" w:rsidR="00410939" w:rsidRPr="002C3D69" w:rsidRDefault="00234BC3" w:rsidP="00C5401C">
            <w:pPr>
              <w:pStyle w:val="Heading4"/>
              <w:rPr>
                <w:szCs w:val="28"/>
              </w:rPr>
            </w:pPr>
            <w:r w:rsidRPr="002C3D69">
              <w:rPr>
                <w:szCs w:val="28"/>
              </w:rPr>
              <w:t>MASTER OF COMPUTER APPLICATION</w:t>
            </w:r>
          </w:p>
          <w:p w14:paraId="225A3205" w14:textId="184A78B6" w:rsidR="00410939" w:rsidRPr="002C3D69" w:rsidRDefault="00234BC3" w:rsidP="00C5401C">
            <w:pPr>
              <w:pStyle w:val="University"/>
              <w:spacing w:line="240" w:lineRule="auto"/>
            </w:pPr>
            <w:r w:rsidRPr="002C3D69">
              <w:t>IGNOU University</w:t>
            </w:r>
          </w:p>
          <w:p w14:paraId="015CA1C0" w14:textId="77777777" w:rsidR="00410939" w:rsidRDefault="002C3D69" w:rsidP="00900E15">
            <w:pPr>
              <w:pStyle w:val="University"/>
              <w:spacing w:line="240" w:lineRule="auto"/>
            </w:pPr>
            <w:r w:rsidRPr="002C3D69">
              <w:t>Completed MCA.</w:t>
            </w:r>
          </w:p>
          <w:p w14:paraId="50B5FF25" w14:textId="72D07705" w:rsidR="000D6F68" w:rsidRPr="006272F5" w:rsidRDefault="000D6F68" w:rsidP="00900E15">
            <w:pPr>
              <w:pStyle w:val="University"/>
              <w:spacing w:line="240" w:lineRule="auto"/>
            </w:pPr>
          </w:p>
        </w:tc>
      </w:tr>
      <w:tr w:rsidR="00410939" w14:paraId="798CB391" w14:textId="77777777" w:rsidTr="00A607CF">
        <w:trPr>
          <w:trHeight w:val="1142"/>
        </w:trPr>
        <w:tc>
          <w:tcPr>
            <w:tcW w:w="3600" w:type="dxa"/>
            <w:tcBorders>
              <w:top w:val="single" w:sz="18" w:space="0" w:color="864A04" w:themeColor="accent1" w:themeShade="80"/>
              <w:bottom w:val="single" w:sz="18" w:space="0" w:color="864A04" w:themeColor="accent1" w:themeShade="80"/>
            </w:tcBorders>
            <w:vAlign w:val="center"/>
          </w:tcPr>
          <w:p w14:paraId="27F54EF4" w14:textId="77777777" w:rsidR="00410939" w:rsidRDefault="00410939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B6C90A" wp14:editId="1F5230C6">
                  <wp:extent cx="974471" cy="1250516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471" cy="1250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8" w:type="dxa"/>
            <w:vMerge/>
          </w:tcPr>
          <w:p w14:paraId="08E2A2D0" w14:textId="77777777" w:rsidR="00410939" w:rsidRDefault="00410939" w:rsidP="00A64095">
            <w:pPr>
              <w:pStyle w:val="Heading3"/>
            </w:pPr>
          </w:p>
        </w:tc>
      </w:tr>
      <w:tr w:rsidR="00410939" w14:paraId="1B5365D2" w14:textId="77777777" w:rsidTr="00A607CF">
        <w:trPr>
          <w:trHeight w:val="1089"/>
        </w:trPr>
        <w:tc>
          <w:tcPr>
            <w:tcW w:w="3600" w:type="dxa"/>
            <w:tcBorders>
              <w:top w:val="single" w:sz="18" w:space="0" w:color="864A04" w:themeColor="accent1" w:themeShade="80"/>
              <w:bottom w:val="single" w:sz="6" w:space="0" w:color="864A04" w:themeColor="accent1" w:themeShade="80"/>
            </w:tcBorders>
          </w:tcPr>
          <w:p w14:paraId="25D1AFBF" w14:textId="6A67E50A" w:rsidR="00410939" w:rsidRPr="000D3BD2" w:rsidRDefault="000D3BD2" w:rsidP="00796286">
            <w:pPr>
              <w:pStyle w:val="Title"/>
              <w:rPr>
                <w:rFonts w:cstheme="majorHAnsi"/>
                <w:b/>
                <w:bCs/>
                <w:sz w:val="30"/>
                <w:szCs w:val="30"/>
              </w:rPr>
            </w:pPr>
            <w:r w:rsidRPr="000D3BD2">
              <w:rPr>
                <w:rFonts w:cstheme="majorHAnsi"/>
                <w:b/>
                <w:bCs/>
                <w:sz w:val="30"/>
                <w:szCs w:val="30"/>
              </w:rPr>
              <w:t>SANGEETH SUDHAKARAN</w:t>
            </w:r>
            <w:r w:rsidR="00410939" w:rsidRPr="000D3BD2">
              <w:rPr>
                <w:rFonts w:cstheme="majorHAnsi"/>
                <w:b/>
                <w:bCs/>
                <w:sz w:val="30"/>
                <w:szCs w:val="30"/>
              </w:rPr>
              <w:t xml:space="preserve"> </w:t>
            </w:r>
          </w:p>
          <w:p w14:paraId="785005C7" w14:textId="5C3BF972" w:rsidR="00410939" w:rsidRPr="000D3BD2" w:rsidRDefault="000D3BD2" w:rsidP="00796286">
            <w:pPr>
              <w:pStyle w:val="Subtitle"/>
              <w:rPr>
                <w:b/>
                <w:bCs/>
              </w:rPr>
            </w:pPr>
            <w:r w:rsidRPr="000D3BD2">
              <w:rPr>
                <w:b/>
                <w:bCs/>
              </w:rPr>
              <w:t>sOFTWARE ENGINEER</w:t>
            </w:r>
          </w:p>
        </w:tc>
        <w:tc>
          <w:tcPr>
            <w:tcW w:w="6838" w:type="dxa"/>
            <w:vMerge/>
          </w:tcPr>
          <w:p w14:paraId="30FAA9DE" w14:textId="77777777" w:rsidR="00410939" w:rsidRDefault="00410939" w:rsidP="00D4187F">
            <w:pPr>
              <w:spacing w:after="0" w:line="240" w:lineRule="auto"/>
              <w:contextualSpacing/>
            </w:pPr>
          </w:p>
        </w:tc>
      </w:tr>
      <w:tr w:rsidR="00410939" w14:paraId="3C339785" w14:textId="77777777" w:rsidTr="00900E15">
        <w:tc>
          <w:tcPr>
            <w:tcW w:w="3600" w:type="dxa"/>
            <w:tcBorders>
              <w:top w:val="single" w:sz="6" w:space="0" w:color="864A04" w:themeColor="accent1" w:themeShade="80"/>
              <w:bottom w:val="single" w:sz="6" w:space="0" w:color="864A04" w:themeColor="accent1" w:themeShade="80"/>
            </w:tcBorders>
          </w:tcPr>
          <w:p w14:paraId="6975D74B" w14:textId="77777777" w:rsidR="00410939" w:rsidRPr="000D3BD2" w:rsidRDefault="00000000" w:rsidP="00EE6A67">
            <w:pPr>
              <w:pStyle w:val="Heading1"/>
              <w:spacing w:line="276" w:lineRule="auto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830714226"/>
                <w:placeholder>
                  <w:docPart w:val="C351B86B93BF4F91A6C262E004414E3F"/>
                </w:placeholder>
                <w:temporary/>
                <w:showingPlcHdr/>
                <w15:appearance w15:val="hidden"/>
              </w:sdtPr>
              <w:sdtContent>
                <w:r w:rsidR="00410939" w:rsidRPr="000D3BD2">
                  <w:rPr>
                    <w:rStyle w:val="PlaceholderText"/>
                    <w:b/>
                    <w:bCs/>
                    <w:color w:val="864A04" w:themeColor="accent1" w:themeShade="80"/>
                  </w:rPr>
                  <w:t>PROFILE</w:t>
                </w:r>
              </w:sdtContent>
            </w:sdt>
            <w:r w:rsidR="00410939" w:rsidRPr="000D3BD2">
              <w:rPr>
                <w:b/>
                <w:bCs/>
              </w:rPr>
              <w:t xml:space="preserve"> </w:t>
            </w:r>
          </w:p>
          <w:p w14:paraId="68D14650" w14:textId="1EF7E0B6" w:rsidR="00410939" w:rsidRPr="00796286" w:rsidRDefault="00B86645" w:rsidP="00977578">
            <w:pPr>
              <w:pStyle w:val="ContactInfo"/>
              <w:spacing w:line="240" w:lineRule="auto"/>
            </w:pPr>
            <w:r>
              <w:t>I</w:t>
            </w:r>
            <w:r w:rsidRPr="00B86645">
              <w:t xml:space="preserve">T professional with over 8 years of experience in building products. Strong Working knowledge </w:t>
            </w:r>
            <w:r>
              <w:t xml:space="preserve">of </w:t>
            </w:r>
            <w:r w:rsidRPr="00B86645">
              <w:t>the ERP Applications. Working as full stack developer both database side and frontend side.</w:t>
            </w:r>
            <w:r w:rsidR="00410939" w:rsidRPr="00796286">
              <w:t xml:space="preserve"> </w:t>
            </w:r>
          </w:p>
          <w:p w14:paraId="3F8364BF" w14:textId="1FE32E87" w:rsidR="00410939" w:rsidRPr="003772C3" w:rsidRDefault="00EE6A67" w:rsidP="00977578">
            <w:pPr>
              <w:pStyle w:val="Heading2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>Contact</w:t>
            </w:r>
          </w:p>
          <w:p w14:paraId="2EBCCCA1" w14:textId="0D491EF7" w:rsidR="00410939" w:rsidRDefault="00000000" w:rsidP="00977578">
            <w:pPr>
              <w:pStyle w:val="ContactInfo"/>
              <w:spacing w:after="0" w:line="240" w:lineRule="auto"/>
            </w:pPr>
            <w:hyperlink r:id="rId13" w:history="1">
              <w:r w:rsidR="00234BC3" w:rsidRPr="00234BC3">
                <w:rPr>
                  <w:rStyle w:val="Hyperlink"/>
                </w:rPr>
                <w:t>sangeethcs2010@gmail.com</w:t>
              </w:r>
            </w:hyperlink>
          </w:p>
          <w:p w14:paraId="1C02FCC7" w14:textId="167988C0" w:rsidR="00410939" w:rsidRPr="003772C3" w:rsidRDefault="002C3D69" w:rsidP="00977578">
            <w:pPr>
              <w:pStyle w:val="ContactInfo"/>
              <w:spacing w:after="0" w:line="240" w:lineRule="auto"/>
            </w:pPr>
            <w:hyperlink r:id="rId14" w:history="1">
              <w:r w:rsidRPr="002D4057">
                <w:rPr>
                  <w:rStyle w:val="Hyperlink"/>
                </w:rPr>
                <w:t>www.linkedin.c</w:t>
              </w:r>
              <w:r w:rsidRPr="002D4057">
                <w:rPr>
                  <w:rStyle w:val="Hyperlink"/>
                </w:rPr>
                <w:t>o</w:t>
              </w:r>
              <w:r w:rsidRPr="002D4057">
                <w:rPr>
                  <w:rStyle w:val="Hyperlink"/>
                </w:rPr>
                <w:t>m/in/sangee</w:t>
              </w:r>
              <w:r w:rsidRPr="002D4057">
                <w:rPr>
                  <w:rStyle w:val="Hyperlink"/>
                </w:rPr>
                <w:t>t</w:t>
              </w:r>
              <w:r w:rsidRPr="002D4057">
                <w:rPr>
                  <w:rStyle w:val="Hyperlink"/>
                </w:rPr>
                <w:t>hs</w:t>
              </w:r>
              <w:r w:rsidRPr="002D4057">
                <w:rPr>
                  <w:rStyle w:val="Hyperlink"/>
                </w:rPr>
                <w:t>u</w:t>
              </w:r>
              <w:r w:rsidRPr="002D4057">
                <w:rPr>
                  <w:rStyle w:val="Hyperlink"/>
                </w:rPr>
                <w:t>dhakaran</w:t>
              </w:r>
            </w:hyperlink>
          </w:p>
          <w:p w14:paraId="6DC9C851" w14:textId="59B5F858" w:rsidR="003772C3" w:rsidRDefault="00B86645" w:rsidP="00977578">
            <w:pPr>
              <w:pStyle w:val="ContactInfo"/>
              <w:spacing w:after="0" w:line="240" w:lineRule="auto"/>
            </w:pPr>
            <w:r>
              <w:t>+91 9633</w:t>
            </w:r>
            <w:r w:rsidR="003772C3">
              <w:t>337115</w:t>
            </w:r>
          </w:p>
          <w:p w14:paraId="0679A692" w14:textId="77777777" w:rsidR="003772C3" w:rsidRDefault="003772C3" w:rsidP="00977578">
            <w:pPr>
              <w:pStyle w:val="ContactInfo"/>
              <w:spacing w:after="0" w:line="240" w:lineRule="auto"/>
            </w:pPr>
            <w:proofErr w:type="spellStart"/>
            <w:r>
              <w:t>Cheroor</w:t>
            </w:r>
            <w:proofErr w:type="spellEnd"/>
            <w:r>
              <w:t xml:space="preserve"> House,  </w:t>
            </w:r>
          </w:p>
          <w:p w14:paraId="5882EA92" w14:textId="77777777" w:rsidR="003772C3" w:rsidRDefault="003772C3" w:rsidP="00977578">
            <w:pPr>
              <w:pStyle w:val="ContactInfo"/>
              <w:spacing w:after="0" w:line="240" w:lineRule="auto"/>
            </w:pPr>
            <w:r>
              <w:t xml:space="preserve">P.O </w:t>
            </w:r>
            <w:proofErr w:type="spellStart"/>
            <w:r>
              <w:t>Ramavarmapuram</w:t>
            </w:r>
            <w:proofErr w:type="spellEnd"/>
            <w:r>
              <w:t xml:space="preserve">, </w:t>
            </w:r>
          </w:p>
          <w:p w14:paraId="39A8324A" w14:textId="03F7E7C4" w:rsidR="00410939" w:rsidRPr="00796286" w:rsidRDefault="003772C3" w:rsidP="00977578">
            <w:pPr>
              <w:pStyle w:val="ContactInfo"/>
              <w:spacing w:after="0" w:line="360" w:lineRule="auto"/>
            </w:pPr>
            <w:r>
              <w:t>Villadom, Thrissur - 680631</w:t>
            </w:r>
          </w:p>
          <w:p w14:paraId="3D167473" w14:textId="3705B069" w:rsidR="00410939" w:rsidRPr="003772C3" w:rsidRDefault="00977578" w:rsidP="00977578">
            <w:pPr>
              <w:pStyle w:val="Heading2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  <w:r w:rsidR="00410939" w:rsidRPr="003772C3">
              <w:rPr>
                <w:b/>
                <w:bCs/>
              </w:rPr>
              <w:t xml:space="preserve"> </w:t>
            </w:r>
          </w:p>
          <w:p w14:paraId="180745A9" w14:textId="257BDF6F" w:rsidR="0085686B" w:rsidRDefault="0085686B" w:rsidP="0085686B">
            <w:pPr>
              <w:pStyle w:val="ContactInfo"/>
              <w:spacing w:after="0" w:line="240" w:lineRule="auto"/>
            </w:pPr>
            <w:r>
              <w:t>Asp.Net</w:t>
            </w:r>
            <w:r w:rsidR="004672A5">
              <w:t xml:space="preserve">, </w:t>
            </w:r>
            <w:r>
              <w:t>.Net Core</w:t>
            </w:r>
          </w:p>
          <w:p w14:paraId="5626598D" w14:textId="6A789098" w:rsidR="0085686B" w:rsidRDefault="0085686B" w:rsidP="0085686B">
            <w:pPr>
              <w:pStyle w:val="ContactInfo"/>
              <w:spacing w:after="0" w:line="240" w:lineRule="auto"/>
            </w:pPr>
            <w:r>
              <w:t>C#</w:t>
            </w:r>
            <w:r w:rsidR="004672A5">
              <w:t xml:space="preserve">, </w:t>
            </w:r>
            <w:r>
              <w:t>MVC</w:t>
            </w:r>
            <w:r w:rsidR="004672A5">
              <w:t xml:space="preserve">, </w:t>
            </w:r>
            <w:r>
              <w:t>VB.Net</w:t>
            </w:r>
          </w:p>
          <w:p w14:paraId="5C3DEA33" w14:textId="7D3626D7" w:rsidR="0085686B" w:rsidRDefault="0085686B" w:rsidP="0085686B">
            <w:pPr>
              <w:pStyle w:val="ContactInfo"/>
              <w:spacing w:after="0" w:line="240" w:lineRule="auto"/>
            </w:pPr>
            <w:r>
              <w:t>MSSQL</w:t>
            </w:r>
            <w:r w:rsidR="004672A5">
              <w:t xml:space="preserve">, </w:t>
            </w:r>
            <w:r>
              <w:t>MySQL</w:t>
            </w:r>
          </w:p>
          <w:p w14:paraId="3606B7A8" w14:textId="4C1AF996" w:rsidR="0085686B" w:rsidRDefault="0085686B" w:rsidP="0085686B">
            <w:pPr>
              <w:pStyle w:val="ContactInfo"/>
              <w:spacing w:after="0" w:line="240" w:lineRule="auto"/>
            </w:pPr>
            <w:r>
              <w:t>Web API</w:t>
            </w:r>
            <w:r w:rsidR="004672A5">
              <w:t xml:space="preserve">, </w:t>
            </w:r>
            <w:r>
              <w:t>JavaScript</w:t>
            </w:r>
          </w:p>
          <w:p w14:paraId="3AC07103" w14:textId="77777777" w:rsidR="0085686B" w:rsidRDefault="0085686B" w:rsidP="0085686B">
            <w:pPr>
              <w:pStyle w:val="ContactInfo"/>
              <w:spacing w:after="0" w:line="240" w:lineRule="auto"/>
            </w:pPr>
            <w:r>
              <w:t>Crystal Reports</w:t>
            </w:r>
          </w:p>
          <w:p w14:paraId="03BC56C9" w14:textId="77777777" w:rsidR="0085686B" w:rsidRDefault="0085686B" w:rsidP="0085686B">
            <w:pPr>
              <w:pStyle w:val="ContactInfo"/>
              <w:spacing w:after="0" w:line="240" w:lineRule="auto"/>
            </w:pPr>
            <w:r>
              <w:t>Jasper Reports</w:t>
            </w:r>
          </w:p>
          <w:p w14:paraId="7A207F54" w14:textId="77777777" w:rsidR="0085686B" w:rsidRDefault="0085686B" w:rsidP="0085686B">
            <w:pPr>
              <w:pStyle w:val="ContactInfo"/>
              <w:spacing w:after="0" w:line="276" w:lineRule="auto"/>
            </w:pPr>
            <w:r>
              <w:t>ReactJS Basics</w:t>
            </w:r>
          </w:p>
          <w:p w14:paraId="2508ABE7" w14:textId="18E789E0" w:rsidR="00977578" w:rsidRPr="003772C3" w:rsidRDefault="00977578" w:rsidP="0085686B">
            <w:pPr>
              <w:pStyle w:val="Heading2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>INTERESTS</w:t>
            </w:r>
            <w:r w:rsidRPr="003772C3">
              <w:rPr>
                <w:b/>
                <w:bCs/>
              </w:rPr>
              <w:t xml:space="preserve"> </w:t>
            </w:r>
          </w:p>
          <w:p w14:paraId="58B781ED" w14:textId="77777777" w:rsidR="00977578" w:rsidRDefault="00977578" w:rsidP="00977578">
            <w:pPr>
              <w:pStyle w:val="ContactInfo"/>
              <w:spacing w:after="0" w:line="240" w:lineRule="auto"/>
            </w:pPr>
            <w:r>
              <w:t>Movies</w:t>
            </w:r>
          </w:p>
          <w:p w14:paraId="1300461B" w14:textId="77777777" w:rsidR="00977578" w:rsidRDefault="00977578" w:rsidP="00977578">
            <w:pPr>
              <w:pStyle w:val="ContactInfo"/>
              <w:spacing w:after="0" w:line="240" w:lineRule="auto"/>
            </w:pPr>
            <w:r>
              <w:t>Fishing</w:t>
            </w:r>
          </w:p>
          <w:p w14:paraId="217E31AD" w14:textId="0C8E2798" w:rsidR="00977578" w:rsidRPr="00796286" w:rsidRDefault="00977578" w:rsidP="00977578">
            <w:pPr>
              <w:pStyle w:val="ContactInfo"/>
              <w:spacing w:after="0" w:line="240" w:lineRule="auto"/>
            </w:pPr>
            <w:r>
              <w:t>Listening to music</w:t>
            </w:r>
          </w:p>
        </w:tc>
        <w:tc>
          <w:tcPr>
            <w:tcW w:w="6838" w:type="dxa"/>
            <w:vMerge/>
          </w:tcPr>
          <w:p w14:paraId="014481C8" w14:textId="77777777" w:rsidR="00410939" w:rsidRDefault="00410939" w:rsidP="00D4187F">
            <w:pPr>
              <w:spacing w:after="0" w:line="240" w:lineRule="auto"/>
              <w:contextualSpacing/>
            </w:pPr>
          </w:p>
        </w:tc>
      </w:tr>
      <w:tr w:rsidR="00900E15" w14:paraId="2A3D97B9" w14:textId="77777777" w:rsidTr="00A607CF">
        <w:tc>
          <w:tcPr>
            <w:tcW w:w="3600" w:type="dxa"/>
            <w:tcBorders>
              <w:top w:val="single" w:sz="6" w:space="0" w:color="864A04" w:themeColor="accent1" w:themeShade="80"/>
            </w:tcBorders>
          </w:tcPr>
          <w:p w14:paraId="5A394379" w14:textId="77777777" w:rsidR="00900E15" w:rsidRDefault="00900E15" w:rsidP="00EE6A67">
            <w:pPr>
              <w:pStyle w:val="Heading1"/>
              <w:spacing w:line="276" w:lineRule="auto"/>
              <w:rPr>
                <w:b/>
                <w:bCs/>
              </w:rPr>
            </w:pPr>
          </w:p>
        </w:tc>
        <w:tc>
          <w:tcPr>
            <w:tcW w:w="6838" w:type="dxa"/>
          </w:tcPr>
          <w:p w14:paraId="61DE5A5D" w14:textId="77777777" w:rsidR="00900E15" w:rsidRDefault="00900E15" w:rsidP="00D4187F">
            <w:pPr>
              <w:spacing w:after="0" w:line="240" w:lineRule="auto"/>
              <w:contextualSpacing/>
            </w:pPr>
          </w:p>
        </w:tc>
      </w:tr>
    </w:tbl>
    <w:p w14:paraId="22489632" w14:textId="01B8845F" w:rsidR="00D70063" w:rsidRPr="00796286" w:rsidRDefault="00D70063" w:rsidP="0085686B">
      <w:pPr>
        <w:spacing w:after="0" w:line="240" w:lineRule="auto"/>
        <w:contextualSpacing/>
        <w:rPr>
          <w:sz w:val="16"/>
          <w:szCs w:val="16"/>
        </w:rPr>
      </w:pPr>
    </w:p>
    <w:sectPr w:rsidR="00D70063" w:rsidRPr="00796286" w:rsidSect="00900E15">
      <w:pgSz w:w="12240" w:h="15840"/>
      <w:pgMar w:top="567" w:right="1077" w:bottom="567" w:left="1077" w:header="578" w:footer="2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E3882" w14:textId="77777777" w:rsidR="00F16CB5" w:rsidRDefault="00F16CB5" w:rsidP="00187B92">
      <w:pPr>
        <w:spacing w:after="0" w:line="240" w:lineRule="auto"/>
      </w:pPr>
      <w:r>
        <w:separator/>
      </w:r>
    </w:p>
  </w:endnote>
  <w:endnote w:type="continuationSeparator" w:id="0">
    <w:p w14:paraId="4EAAD472" w14:textId="77777777" w:rsidR="00F16CB5" w:rsidRDefault="00F16CB5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1ABA4" w14:textId="77777777" w:rsidR="00F16CB5" w:rsidRDefault="00F16CB5" w:rsidP="00187B92">
      <w:pPr>
        <w:spacing w:after="0" w:line="240" w:lineRule="auto"/>
      </w:pPr>
      <w:r>
        <w:separator/>
      </w:r>
    </w:p>
  </w:footnote>
  <w:footnote w:type="continuationSeparator" w:id="0">
    <w:p w14:paraId="52671B03" w14:textId="77777777" w:rsidR="00F16CB5" w:rsidRDefault="00F16CB5" w:rsidP="00187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5815"/>
    <w:multiLevelType w:val="hybridMultilevel"/>
    <w:tmpl w:val="D054D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E2C09"/>
    <w:multiLevelType w:val="hybridMultilevel"/>
    <w:tmpl w:val="1BD8A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83894">
    <w:abstractNumId w:val="0"/>
  </w:num>
  <w:num w:numId="2" w16cid:durableId="1963731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70"/>
    <w:rsid w:val="00087B10"/>
    <w:rsid w:val="000D3BD2"/>
    <w:rsid w:val="000D6F68"/>
    <w:rsid w:val="000F5E6F"/>
    <w:rsid w:val="00102847"/>
    <w:rsid w:val="001340F5"/>
    <w:rsid w:val="00155917"/>
    <w:rsid w:val="00157B6F"/>
    <w:rsid w:val="00187B92"/>
    <w:rsid w:val="001B5570"/>
    <w:rsid w:val="001B5BA9"/>
    <w:rsid w:val="001D50AB"/>
    <w:rsid w:val="00210BC7"/>
    <w:rsid w:val="0021596D"/>
    <w:rsid w:val="002255F6"/>
    <w:rsid w:val="00234BC3"/>
    <w:rsid w:val="0027665A"/>
    <w:rsid w:val="00292D86"/>
    <w:rsid w:val="00293B83"/>
    <w:rsid w:val="002C0739"/>
    <w:rsid w:val="002C2791"/>
    <w:rsid w:val="002C3D69"/>
    <w:rsid w:val="002D1536"/>
    <w:rsid w:val="003772C3"/>
    <w:rsid w:val="0039505A"/>
    <w:rsid w:val="003D5126"/>
    <w:rsid w:val="00403ADB"/>
    <w:rsid w:val="00410939"/>
    <w:rsid w:val="00417703"/>
    <w:rsid w:val="00431971"/>
    <w:rsid w:val="0044748F"/>
    <w:rsid w:val="004672A5"/>
    <w:rsid w:val="00486E5D"/>
    <w:rsid w:val="00556717"/>
    <w:rsid w:val="0056745B"/>
    <w:rsid w:val="005676B0"/>
    <w:rsid w:val="00581FC8"/>
    <w:rsid w:val="005F41D0"/>
    <w:rsid w:val="00614B25"/>
    <w:rsid w:val="006272F5"/>
    <w:rsid w:val="006A3CE7"/>
    <w:rsid w:val="006B276F"/>
    <w:rsid w:val="006B6D95"/>
    <w:rsid w:val="006E15DB"/>
    <w:rsid w:val="00703DC3"/>
    <w:rsid w:val="00761BB8"/>
    <w:rsid w:val="00770C11"/>
    <w:rsid w:val="00774493"/>
    <w:rsid w:val="00796286"/>
    <w:rsid w:val="007B5CEF"/>
    <w:rsid w:val="0085686B"/>
    <w:rsid w:val="008B0929"/>
    <w:rsid w:val="008C33FB"/>
    <w:rsid w:val="008F60C7"/>
    <w:rsid w:val="00900E15"/>
    <w:rsid w:val="00952ECD"/>
    <w:rsid w:val="00977578"/>
    <w:rsid w:val="0098201E"/>
    <w:rsid w:val="009D4049"/>
    <w:rsid w:val="00A16445"/>
    <w:rsid w:val="00A607CF"/>
    <w:rsid w:val="00A64095"/>
    <w:rsid w:val="00A903B0"/>
    <w:rsid w:val="00AC5500"/>
    <w:rsid w:val="00AF7BCF"/>
    <w:rsid w:val="00B31A51"/>
    <w:rsid w:val="00B52BFE"/>
    <w:rsid w:val="00B86645"/>
    <w:rsid w:val="00BE47DD"/>
    <w:rsid w:val="00C00D8C"/>
    <w:rsid w:val="00C233CA"/>
    <w:rsid w:val="00C37846"/>
    <w:rsid w:val="00C40D53"/>
    <w:rsid w:val="00C5401C"/>
    <w:rsid w:val="00C65860"/>
    <w:rsid w:val="00D13C88"/>
    <w:rsid w:val="00D1599B"/>
    <w:rsid w:val="00D4187F"/>
    <w:rsid w:val="00D460EA"/>
    <w:rsid w:val="00D70063"/>
    <w:rsid w:val="00D8216C"/>
    <w:rsid w:val="00D910BB"/>
    <w:rsid w:val="00DA0251"/>
    <w:rsid w:val="00DA1271"/>
    <w:rsid w:val="00DB1846"/>
    <w:rsid w:val="00DC19F3"/>
    <w:rsid w:val="00E30E35"/>
    <w:rsid w:val="00E9194E"/>
    <w:rsid w:val="00E9216B"/>
    <w:rsid w:val="00EA0BE6"/>
    <w:rsid w:val="00EE5E56"/>
    <w:rsid w:val="00EE6A67"/>
    <w:rsid w:val="00F07763"/>
    <w:rsid w:val="00F16CB5"/>
    <w:rsid w:val="00F21988"/>
    <w:rsid w:val="00F24F1D"/>
    <w:rsid w:val="00F304B8"/>
    <w:rsid w:val="00F62349"/>
    <w:rsid w:val="00F73D6E"/>
    <w:rsid w:val="00FD2C20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87A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  <w:style w:type="character" w:styleId="FollowedHyperlink">
    <w:name w:val="FollowedHyperlink"/>
    <w:basedOn w:val="DefaultParagraphFont"/>
    <w:uiPriority w:val="99"/>
    <w:semiHidden/>
    <w:unhideWhenUsed/>
    <w:rsid w:val="00234BC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D1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angeethcs2010@gmail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linkedin.com/in/sangeethsudhakar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geeth.Sudhakaran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FB53AD8E434C41BB774A4EF1958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7D033-1FE9-452E-BFD3-D444745B3FFB}"/>
      </w:docPartPr>
      <w:docPartBody>
        <w:p w:rsidR="0088012C" w:rsidRDefault="00000000">
          <w:pPr>
            <w:pStyle w:val="07FB53AD8E434C41BB774A4EF195849F"/>
          </w:pPr>
          <w:r w:rsidRPr="00A64095">
            <w:t>Experience</w:t>
          </w:r>
        </w:p>
      </w:docPartBody>
    </w:docPart>
    <w:docPart>
      <w:docPartPr>
        <w:name w:val="43C2024A877842CF8691789CFB561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0BEAC-9CA4-494C-BBB1-A92B5BD5B034}"/>
      </w:docPartPr>
      <w:docPartBody>
        <w:p w:rsidR="0088012C" w:rsidRDefault="00000000">
          <w:pPr>
            <w:pStyle w:val="43C2024A877842CF8691789CFB561AE4"/>
          </w:pPr>
          <w:r w:rsidRPr="00102847">
            <w:t>EDUCATION</w:t>
          </w:r>
        </w:p>
      </w:docPartBody>
    </w:docPart>
    <w:docPart>
      <w:docPartPr>
        <w:name w:val="C351B86B93BF4F91A6C262E004414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7B30C-90D3-4559-991B-E48AC8F472B1}"/>
      </w:docPartPr>
      <w:docPartBody>
        <w:p w:rsidR="0088012C" w:rsidRDefault="00000000">
          <w:pPr>
            <w:pStyle w:val="C351B86B93BF4F91A6C262E004414E3F"/>
          </w:pPr>
          <w:r w:rsidRPr="00796286">
            <w:rPr>
              <w:rStyle w:val="PlaceholderText"/>
              <w:color w:val="1F3864" w:themeColor="accent1" w:themeShade="80"/>
            </w:rPr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80"/>
    <w:rsid w:val="00457902"/>
    <w:rsid w:val="004B4406"/>
    <w:rsid w:val="00622B81"/>
    <w:rsid w:val="0088012C"/>
    <w:rsid w:val="009767E1"/>
    <w:rsid w:val="00A47775"/>
    <w:rsid w:val="00CB7180"/>
    <w:rsid w:val="00CE3B4C"/>
    <w:rsid w:val="00E0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FB53AD8E434C41BB774A4EF195849F">
    <w:name w:val="07FB53AD8E434C41BB774A4EF195849F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z w:val="28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43C2024A877842CF8691789CFB561AE4">
    <w:name w:val="43C2024A877842CF8691789CFB561AE4"/>
  </w:style>
  <w:style w:type="paragraph" w:customStyle="1" w:styleId="5A2D13972AD547EEB5452BF90949C718">
    <w:name w:val="5A2D13972AD547EEB5452BF90949C718"/>
    <w:rsid w:val="00CE3B4C"/>
    <w:rPr>
      <w:kern w:val="2"/>
      <w14:ligatures w14:val="standardContextual"/>
    </w:rPr>
  </w:style>
  <w:style w:type="paragraph" w:customStyle="1" w:styleId="4B257A5C92014A6093353C8548A53F67">
    <w:name w:val="4B257A5C92014A6093353C8548A53F67"/>
    <w:rsid w:val="00CE3B4C"/>
    <w:rPr>
      <w:kern w:val="2"/>
      <w14:ligatures w14:val="standardContextual"/>
    </w:rPr>
  </w:style>
  <w:style w:type="paragraph" w:customStyle="1" w:styleId="F59BC4E7227D4496A470089E53A39F10">
    <w:name w:val="F59BC4E7227D4496A470089E53A39F10"/>
    <w:rsid w:val="00CE3B4C"/>
    <w:rPr>
      <w:kern w:val="2"/>
      <w14:ligatures w14:val="standardContextual"/>
    </w:rPr>
  </w:style>
  <w:style w:type="paragraph" w:customStyle="1" w:styleId="6973EE2211F244AD93817D8B81E4FD75">
    <w:name w:val="6973EE2211F244AD93817D8B81E4FD75"/>
  </w:style>
  <w:style w:type="paragraph" w:customStyle="1" w:styleId="C4DB288CD0AA45F8BD12153CE42BA510">
    <w:name w:val="C4DB288CD0AA45F8BD12153CE42BA510"/>
  </w:style>
  <w:style w:type="character" w:styleId="PlaceholderText">
    <w:name w:val="Placeholder Text"/>
    <w:basedOn w:val="DefaultParagraphFont"/>
    <w:uiPriority w:val="99"/>
    <w:semiHidden/>
    <w:rsid w:val="00CE3B4C"/>
    <w:rPr>
      <w:color w:val="808080"/>
    </w:rPr>
  </w:style>
  <w:style w:type="paragraph" w:customStyle="1" w:styleId="C351B86B93BF4F91A6C262E004414E3F">
    <w:name w:val="C351B86B93BF4F91A6C262E004414E3F"/>
  </w:style>
  <w:style w:type="paragraph" w:customStyle="1" w:styleId="B08AFD61F91243E79FACAE8022F14E9C">
    <w:name w:val="B08AFD61F91243E79FACAE8022F14E9C"/>
  </w:style>
  <w:style w:type="paragraph" w:customStyle="1" w:styleId="F8136E1815434F039EBE293F4BA19B04">
    <w:name w:val="F8136E1815434F039EBE293F4BA19B04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1253C77F7D44E1AA80E6BCB6ED1F876">
    <w:name w:val="A1253C77F7D44E1AA80E6BCB6ED1F876"/>
  </w:style>
  <w:style w:type="paragraph" w:customStyle="1" w:styleId="065E628FF7F9400CB2F216231C91D8FF">
    <w:name w:val="065E628FF7F9400CB2F216231C91D8FF"/>
  </w:style>
  <w:style w:type="paragraph" w:customStyle="1" w:styleId="AFE967A112DC48D18013327F87F42546">
    <w:name w:val="AFE967A112DC48D18013327F87F42546"/>
  </w:style>
  <w:style w:type="paragraph" w:customStyle="1" w:styleId="E7C8E8E3F2DE43339BB14BB302277977">
    <w:name w:val="E7C8E8E3F2DE43339BB14BB302277977"/>
  </w:style>
  <w:style w:type="paragraph" w:customStyle="1" w:styleId="6DEB775C2A6F4C1692F1EA91D4B71E53">
    <w:name w:val="6DEB775C2A6F4C1692F1EA91D4B71E53"/>
  </w:style>
  <w:style w:type="paragraph" w:customStyle="1" w:styleId="65669A6D7F8C4CEB87CC73A2C1C5815E">
    <w:name w:val="65669A6D7F8C4CEB87CC73A2C1C5815E"/>
  </w:style>
  <w:style w:type="paragraph" w:customStyle="1" w:styleId="4AE053FEEF154D8989C2471492C4CCAB">
    <w:name w:val="4AE053FEEF154D8989C2471492C4CCAB"/>
    <w:rsid w:val="00CE3B4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2023-04-19T11:15:00Z</dcterms:created>
  <dcterms:modified xsi:type="dcterms:W3CDTF">2023-05-08T18:44:00Z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